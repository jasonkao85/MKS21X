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52FC5" w14:textId="77777777" w:rsidR="009D5F10" w:rsidRPr="009D5F10" w:rsidRDefault="009D5F10" w:rsidP="009D5F10">
      <w:pPr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>Jason Kao</w:t>
      </w:r>
      <w:bookmarkStart w:id="0" w:name="_GoBack"/>
      <w:bookmarkEnd w:id="0"/>
    </w:p>
    <w:p w14:paraId="74C67267" w14:textId="77777777" w:rsidR="009D5F10" w:rsidRPr="009D5F10" w:rsidRDefault="009D5F10" w:rsidP="009D5F10">
      <w:pPr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>Mr. K</w:t>
      </w:r>
    </w:p>
    <w:p w14:paraId="7C1FD173" w14:textId="77777777" w:rsidR="009D5F10" w:rsidRPr="009D5F10" w:rsidRDefault="009D5F10" w:rsidP="009D5F10">
      <w:pPr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>APCS-06</w:t>
      </w:r>
    </w:p>
    <w:p w14:paraId="6BB328AD" w14:textId="77777777" w:rsidR="009D5F10" w:rsidRPr="009D5F10" w:rsidRDefault="009D5F10" w:rsidP="009D5F10">
      <w:pPr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>DUE 09-30-16</w:t>
      </w:r>
    </w:p>
    <w:p w14:paraId="532C7772" w14:textId="77777777" w:rsidR="009D5F10" w:rsidRPr="009D5F10" w:rsidRDefault="009D5F10" w:rsidP="009D5F10">
      <w:pPr>
        <w:rPr>
          <w:rFonts w:ascii="Times New Roman" w:eastAsia="Times New Roman" w:hAnsi="Times New Roman" w:cs="Times New Roman"/>
        </w:rPr>
      </w:pPr>
    </w:p>
    <w:p w14:paraId="6BEF4154" w14:textId="77777777" w:rsidR="009D5F10" w:rsidRPr="009D5F10" w:rsidRDefault="009D5F10" w:rsidP="009D5F10">
      <w:pPr>
        <w:rPr>
          <w:rFonts w:ascii="Times New Roman" w:hAnsi="Times New Roman" w:cs="Times New Roman"/>
        </w:rPr>
      </w:pPr>
      <w:proofErr w:type="spellStart"/>
      <w:proofErr w:type="gramStart"/>
      <w:r w:rsidRPr="009D5F10">
        <w:rPr>
          <w:rFonts w:ascii="Times New Roman" w:hAnsi="Times New Roman" w:cs="Times New Roman"/>
          <w:b/>
          <w:bCs/>
          <w:color w:val="000000"/>
        </w:rPr>
        <w:t>subString</w:t>
      </w:r>
      <w:proofErr w:type="spellEnd"/>
      <w:r w:rsidRPr="009D5F10">
        <w:rPr>
          <w:rFonts w:ascii="Times New Roman" w:hAnsi="Times New Roman" w:cs="Times New Roman"/>
          <w:b/>
          <w:bCs/>
          <w:color w:val="000000"/>
        </w:rPr>
        <w:t>(</w:t>
      </w:r>
      <w:proofErr w:type="spellStart"/>
      <w:proofErr w:type="gramEnd"/>
      <w:r w:rsidRPr="009D5F10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9D5F10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9D5F10">
        <w:rPr>
          <w:rFonts w:ascii="Times New Roman" w:hAnsi="Times New Roman" w:cs="Times New Roman"/>
          <w:b/>
          <w:bCs/>
          <w:color w:val="000000"/>
        </w:rPr>
        <w:t>beginIndex</w:t>
      </w:r>
      <w:proofErr w:type="spellEnd"/>
      <w:r w:rsidRPr="009D5F10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9D5F10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9D5F10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9D5F10">
        <w:rPr>
          <w:rFonts w:ascii="Times New Roman" w:hAnsi="Times New Roman" w:cs="Times New Roman"/>
          <w:b/>
          <w:bCs/>
          <w:color w:val="000000"/>
        </w:rPr>
        <w:t>endIndex</w:t>
      </w:r>
      <w:proofErr w:type="spellEnd"/>
      <w:r w:rsidRPr="009D5F10">
        <w:rPr>
          <w:rFonts w:ascii="Times New Roman" w:hAnsi="Times New Roman" w:cs="Times New Roman"/>
          <w:b/>
          <w:bCs/>
          <w:color w:val="000000"/>
        </w:rPr>
        <w:t>)</w:t>
      </w:r>
    </w:p>
    <w:p w14:paraId="54AA2974" w14:textId="77777777" w:rsidR="009D5F10" w:rsidRPr="009D5F10" w:rsidRDefault="009D5F10" w:rsidP="009D5F10">
      <w:pPr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9D5F10">
        <w:rPr>
          <w:rFonts w:ascii="Times New Roman" w:hAnsi="Times New Roman" w:cs="Times New Roman"/>
          <w:color w:val="000000"/>
        </w:rPr>
        <w:t>subString</w:t>
      </w:r>
      <w:proofErr w:type="spellEnd"/>
      <w:r w:rsidRPr="009D5F10">
        <w:rPr>
          <w:rFonts w:ascii="Times New Roman" w:hAnsi="Times New Roman" w:cs="Times New Roman"/>
          <w:color w:val="000000"/>
        </w:rPr>
        <w:t xml:space="preserve"> method returns a subset of a string in between the indices indicated in the parameter. String manipulation is important, and this method enables it.</w:t>
      </w:r>
    </w:p>
    <w:p w14:paraId="1F051D63" w14:textId="77777777" w:rsidR="009D5F10" w:rsidRPr="009D5F10" w:rsidRDefault="009D5F10" w:rsidP="009D5F10">
      <w:pPr>
        <w:rPr>
          <w:rFonts w:ascii="Times New Roman" w:eastAsia="Times New Roman" w:hAnsi="Times New Roman" w:cs="Times New Roman"/>
        </w:rPr>
      </w:pPr>
    </w:p>
    <w:p w14:paraId="22451511" w14:textId="77777777" w:rsidR="009D5F10" w:rsidRPr="009D5F10" w:rsidRDefault="009D5F10" w:rsidP="009D5F10">
      <w:pPr>
        <w:rPr>
          <w:rFonts w:ascii="Times New Roman" w:hAnsi="Times New Roman" w:cs="Times New Roman"/>
        </w:rPr>
      </w:pPr>
      <w:proofErr w:type="spellStart"/>
      <w:proofErr w:type="gramStart"/>
      <w:r w:rsidRPr="009D5F10">
        <w:rPr>
          <w:rFonts w:ascii="Times New Roman" w:hAnsi="Times New Roman" w:cs="Times New Roman"/>
          <w:b/>
          <w:bCs/>
          <w:color w:val="000000"/>
        </w:rPr>
        <w:t>indexOf</w:t>
      </w:r>
      <w:proofErr w:type="spellEnd"/>
      <w:r w:rsidRPr="009D5F10">
        <w:rPr>
          <w:rFonts w:ascii="Times New Roman" w:hAnsi="Times New Roman" w:cs="Times New Roman"/>
          <w:b/>
          <w:bCs/>
          <w:color w:val="000000"/>
        </w:rPr>
        <w:t>(</w:t>
      </w:r>
      <w:proofErr w:type="gramEnd"/>
      <w:r w:rsidRPr="009D5F10">
        <w:rPr>
          <w:rFonts w:ascii="Times New Roman" w:hAnsi="Times New Roman" w:cs="Times New Roman"/>
          <w:b/>
          <w:bCs/>
          <w:color w:val="000000"/>
        </w:rPr>
        <w:t>String s)</w:t>
      </w:r>
    </w:p>
    <w:p w14:paraId="4F45E632" w14:textId="77777777" w:rsidR="009D5F10" w:rsidRPr="009D5F10" w:rsidRDefault="009D5F10" w:rsidP="009D5F10">
      <w:pPr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9D5F10">
        <w:rPr>
          <w:rFonts w:ascii="Times New Roman" w:hAnsi="Times New Roman" w:cs="Times New Roman"/>
          <w:color w:val="000000"/>
        </w:rPr>
        <w:t>indexOf</w:t>
      </w:r>
      <w:proofErr w:type="spellEnd"/>
      <w:r w:rsidRPr="009D5F10">
        <w:rPr>
          <w:rFonts w:ascii="Times New Roman" w:hAnsi="Times New Roman" w:cs="Times New Roman"/>
          <w:color w:val="000000"/>
        </w:rPr>
        <w:t xml:space="preserve"> method returns the index of a substring. This method can allow splitting at a certain phrase, or to check for a specific error symbol in data.</w:t>
      </w:r>
    </w:p>
    <w:p w14:paraId="479CEEC5" w14:textId="77777777" w:rsidR="009D5F10" w:rsidRPr="009D5F10" w:rsidRDefault="009D5F10" w:rsidP="009D5F10">
      <w:pPr>
        <w:rPr>
          <w:rFonts w:ascii="Times New Roman" w:eastAsia="Times New Roman" w:hAnsi="Times New Roman" w:cs="Times New Roman"/>
        </w:rPr>
      </w:pPr>
    </w:p>
    <w:p w14:paraId="6A80D6E7" w14:textId="77777777" w:rsidR="009D5F10" w:rsidRPr="009D5F10" w:rsidRDefault="009D5F10" w:rsidP="009D5F10">
      <w:pPr>
        <w:rPr>
          <w:rFonts w:ascii="Times New Roman" w:hAnsi="Times New Roman" w:cs="Times New Roman"/>
        </w:rPr>
      </w:pPr>
      <w:proofErr w:type="gramStart"/>
      <w:r w:rsidRPr="009D5F10">
        <w:rPr>
          <w:rFonts w:ascii="Times New Roman" w:hAnsi="Times New Roman" w:cs="Times New Roman"/>
          <w:b/>
          <w:bCs/>
          <w:color w:val="000000"/>
        </w:rPr>
        <w:t>length(</w:t>
      </w:r>
      <w:proofErr w:type="gramEnd"/>
      <w:r w:rsidRPr="009D5F10">
        <w:rPr>
          <w:rFonts w:ascii="Times New Roman" w:hAnsi="Times New Roman" w:cs="Times New Roman"/>
          <w:b/>
          <w:bCs/>
          <w:color w:val="000000"/>
        </w:rPr>
        <w:t>)</w:t>
      </w:r>
    </w:p>
    <w:p w14:paraId="6BC145DD" w14:textId="77777777" w:rsidR="009D5F10" w:rsidRPr="009D5F10" w:rsidRDefault="009D5F10" w:rsidP="009D5F10">
      <w:pPr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>Length returns the length of a string. Obviously a very important method for string manipulation and data gathering.</w:t>
      </w:r>
    </w:p>
    <w:p w14:paraId="70A22957" w14:textId="77777777" w:rsidR="009D5F10" w:rsidRPr="009D5F10" w:rsidRDefault="009D5F10" w:rsidP="009D5F10">
      <w:pPr>
        <w:rPr>
          <w:rFonts w:ascii="Times New Roman" w:eastAsia="Times New Roman" w:hAnsi="Times New Roman" w:cs="Times New Roman"/>
        </w:rPr>
      </w:pPr>
    </w:p>
    <w:p w14:paraId="1818EAC4" w14:textId="77777777" w:rsidR="009D5F10" w:rsidRPr="009D5F10" w:rsidRDefault="009D5F10" w:rsidP="009D5F10">
      <w:pPr>
        <w:rPr>
          <w:rFonts w:ascii="Times New Roman" w:hAnsi="Times New Roman" w:cs="Times New Roman"/>
        </w:rPr>
      </w:pPr>
      <w:proofErr w:type="gramStart"/>
      <w:r w:rsidRPr="009D5F10">
        <w:rPr>
          <w:rFonts w:ascii="Times New Roman" w:hAnsi="Times New Roman" w:cs="Times New Roman"/>
          <w:b/>
          <w:bCs/>
          <w:color w:val="000000"/>
        </w:rPr>
        <w:t>replace(</w:t>
      </w:r>
      <w:proofErr w:type="gramEnd"/>
      <w:r w:rsidRPr="009D5F10">
        <w:rPr>
          <w:rFonts w:ascii="Times New Roman" w:hAnsi="Times New Roman" w:cs="Times New Roman"/>
          <w:b/>
          <w:bCs/>
          <w:color w:val="000000"/>
        </w:rPr>
        <w:t>char c, char c)</w:t>
      </w:r>
    </w:p>
    <w:p w14:paraId="0EF313EF" w14:textId="77777777" w:rsidR="009D5F10" w:rsidRPr="009D5F10" w:rsidRDefault="009D5F10" w:rsidP="009D5F10">
      <w:pPr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>The replace method replaces a character with another character. This is very important if there is malicious info in your data.</w:t>
      </w:r>
    </w:p>
    <w:p w14:paraId="1E506A2E" w14:textId="77777777" w:rsidR="009D5F10" w:rsidRPr="009D5F10" w:rsidRDefault="009D5F10" w:rsidP="009D5F10">
      <w:pPr>
        <w:rPr>
          <w:rFonts w:ascii="Times New Roman" w:eastAsia="Times New Roman" w:hAnsi="Times New Roman" w:cs="Times New Roman"/>
        </w:rPr>
      </w:pPr>
    </w:p>
    <w:p w14:paraId="0E061C96" w14:textId="77777777" w:rsidR="009D5F10" w:rsidRPr="009D5F10" w:rsidRDefault="009D5F10" w:rsidP="009D5F10">
      <w:pPr>
        <w:rPr>
          <w:rFonts w:ascii="Times New Roman" w:hAnsi="Times New Roman" w:cs="Times New Roman"/>
        </w:rPr>
      </w:pPr>
      <w:proofErr w:type="spellStart"/>
      <w:proofErr w:type="gramStart"/>
      <w:r w:rsidRPr="009D5F10">
        <w:rPr>
          <w:rFonts w:ascii="Times New Roman" w:hAnsi="Times New Roman" w:cs="Times New Roman"/>
          <w:b/>
          <w:bCs/>
          <w:color w:val="000000"/>
        </w:rPr>
        <w:t>concat</w:t>
      </w:r>
      <w:proofErr w:type="spellEnd"/>
      <w:r w:rsidRPr="009D5F10">
        <w:rPr>
          <w:rFonts w:ascii="Times New Roman" w:hAnsi="Times New Roman" w:cs="Times New Roman"/>
          <w:b/>
          <w:bCs/>
          <w:color w:val="000000"/>
        </w:rPr>
        <w:t>(</w:t>
      </w:r>
      <w:proofErr w:type="gramEnd"/>
      <w:r w:rsidRPr="009D5F10">
        <w:rPr>
          <w:rFonts w:ascii="Times New Roman" w:hAnsi="Times New Roman" w:cs="Times New Roman"/>
          <w:b/>
          <w:bCs/>
          <w:color w:val="000000"/>
        </w:rPr>
        <w:t>String s)</w:t>
      </w:r>
    </w:p>
    <w:p w14:paraId="1B8370F9" w14:textId="77777777" w:rsidR="009D5F10" w:rsidRPr="009D5F10" w:rsidRDefault="009D5F10" w:rsidP="009D5F10">
      <w:pPr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9D5F10">
        <w:rPr>
          <w:rFonts w:ascii="Times New Roman" w:hAnsi="Times New Roman" w:cs="Times New Roman"/>
          <w:color w:val="000000"/>
        </w:rPr>
        <w:t>concat</w:t>
      </w:r>
      <w:proofErr w:type="spellEnd"/>
      <w:r w:rsidRPr="009D5F10">
        <w:rPr>
          <w:rFonts w:ascii="Times New Roman" w:hAnsi="Times New Roman" w:cs="Times New Roman"/>
          <w:color w:val="000000"/>
        </w:rPr>
        <w:t xml:space="preserve"> method adds a string to the end of a string. Very useful for returning information.</w:t>
      </w:r>
    </w:p>
    <w:p w14:paraId="1C91C911" w14:textId="77777777" w:rsidR="009D5F10" w:rsidRPr="009D5F10" w:rsidRDefault="009D5F10" w:rsidP="009D5F10">
      <w:pPr>
        <w:spacing w:after="240"/>
        <w:rPr>
          <w:rFonts w:ascii="Times New Roman" w:eastAsia="Times New Roman" w:hAnsi="Times New Roman" w:cs="Times New Roman"/>
        </w:rPr>
      </w:pPr>
    </w:p>
    <w:p w14:paraId="1FDB4507" w14:textId="77777777" w:rsidR="009D5F10" w:rsidRPr="009D5F10" w:rsidRDefault="009D5F10" w:rsidP="009D5F10">
      <w:pPr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 xml:space="preserve">public class </w:t>
      </w:r>
      <w:proofErr w:type="gramStart"/>
      <w:r w:rsidRPr="009D5F10">
        <w:rPr>
          <w:rFonts w:ascii="Times New Roman" w:hAnsi="Times New Roman" w:cs="Times New Roman"/>
          <w:color w:val="000000"/>
        </w:rPr>
        <w:t>Driver{</w:t>
      </w:r>
      <w:proofErr w:type="gramEnd"/>
    </w:p>
    <w:p w14:paraId="39F3EBB2" w14:textId="77777777" w:rsidR="009D5F10" w:rsidRPr="009D5F10" w:rsidRDefault="009D5F10" w:rsidP="009D5F10">
      <w:pPr>
        <w:rPr>
          <w:rFonts w:ascii="Times New Roman" w:eastAsia="Times New Roman" w:hAnsi="Times New Roman" w:cs="Times New Roman"/>
        </w:rPr>
      </w:pPr>
    </w:p>
    <w:p w14:paraId="5DA5D072" w14:textId="77777777" w:rsidR="009D5F10" w:rsidRPr="009D5F10" w:rsidRDefault="009D5F10" w:rsidP="009D5F10">
      <w:pPr>
        <w:ind w:firstLine="720"/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>public static void main(String</w:t>
      </w:r>
      <w:proofErr w:type="gramStart"/>
      <w:r w:rsidRPr="009D5F10">
        <w:rPr>
          <w:rFonts w:ascii="Times New Roman" w:hAnsi="Times New Roman" w:cs="Times New Roman"/>
          <w:color w:val="000000"/>
        </w:rPr>
        <w:t>[]</w:t>
      </w:r>
      <w:proofErr w:type="spellStart"/>
      <w:r w:rsidRPr="009D5F10">
        <w:rPr>
          <w:rFonts w:ascii="Times New Roman" w:hAnsi="Times New Roman" w:cs="Times New Roman"/>
          <w:color w:val="000000"/>
        </w:rPr>
        <w:t>args</w:t>
      </w:r>
      <w:proofErr w:type="spellEnd"/>
      <w:proofErr w:type="gramEnd"/>
      <w:r w:rsidRPr="009D5F10">
        <w:rPr>
          <w:rFonts w:ascii="Times New Roman" w:hAnsi="Times New Roman" w:cs="Times New Roman"/>
          <w:color w:val="000000"/>
        </w:rPr>
        <w:t>){</w:t>
      </w:r>
    </w:p>
    <w:p w14:paraId="3D3A9BE0" w14:textId="77777777" w:rsidR="009D5F10" w:rsidRPr="009D5F10" w:rsidRDefault="009D5F10" w:rsidP="009D5F10">
      <w:pPr>
        <w:rPr>
          <w:rFonts w:ascii="Times New Roman" w:eastAsia="Times New Roman" w:hAnsi="Times New Roman" w:cs="Times New Roman"/>
        </w:rPr>
      </w:pPr>
    </w:p>
    <w:p w14:paraId="0C7AC0E3" w14:textId="77777777" w:rsidR="009D5F10" w:rsidRPr="009D5F10" w:rsidRDefault="009D5F10" w:rsidP="009D5F10">
      <w:pPr>
        <w:ind w:firstLine="720"/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ab/>
        <w:t>String s = “I am Jason Kao.”;</w:t>
      </w:r>
    </w:p>
    <w:p w14:paraId="5C467624" w14:textId="77777777" w:rsidR="009D5F10" w:rsidRPr="009D5F10" w:rsidRDefault="009D5F10" w:rsidP="009D5F10">
      <w:pPr>
        <w:rPr>
          <w:rFonts w:ascii="Times New Roman" w:eastAsia="Times New Roman" w:hAnsi="Times New Roman" w:cs="Times New Roman"/>
        </w:rPr>
      </w:pPr>
    </w:p>
    <w:p w14:paraId="162F2D54" w14:textId="77777777" w:rsidR="009D5F10" w:rsidRPr="009D5F10" w:rsidRDefault="009D5F10" w:rsidP="009D5F10">
      <w:pPr>
        <w:ind w:firstLine="720"/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ab/>
        <w:t xml:space="preserve">// </w:t>
      </w:r>
      <w:proofErr w:type="spellStart"/>
      <w:r w:rsidRPr="009D5F10">
        <w:rPr>
          <w:rFonts w:ascii="Times New Roman" w:hAnsi="Times New Roman" w:cs="Times New Roman"/>
          <w:color w:val="000000"/>
        </w:rPr>
        <w:t>subString</w:t>
      </w:r>
      <w:proofErr w:type="spellEnd"/>
    </w:p>
    <w:p w14:paraId="2AEAB8B9" w14:textId="77777777" w:rsidR="009D5F10" w:rsidRPr="009D5F10" w:rsidRDefault="009D5F10" w:rsidP="009D5F10">
      <w:pPr>
        <w:ind w:left="720" w:firstLine="720"/>
        <w:rPr>
          <w:rFonts w:ascii="Times New Roman" w:hAnsi="Times New Roman" w:cs="Times New Roman"/>
        </w:rPr>
      </w:pPr>
      <w:proofErr w:type="spellStart"/>
      <w:r w:rsidRPr="009D5F10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9D5F10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9D5F10">
        <w:rPr>
          <w:rFonts w:ascii="Times New Roman" w:hAnsi="Times New Roman" w:cs="Times New Roman"/>
          <w:color w:val="000000"/>
        </w:rPr>
        <w:t>s.subString</w:t>
      </w:r>
      <w:proofErr w:type="spellEnd"/>
      <w:proofErr w:type="gramEnd"/>
      <w:r w:rsidRPr="009D5F10">
        <w:rPr>
          <w:rFonts w:ascii="Times New Roman" w:hAnsi="Times New Roman" w:cs="Times New Roman"/>
          <w:color w:val="000000"/>
        </w:rPr>
        <w:t xml:space="preserve">(0,1) + “ is I.”); </w:t>
      </w:r>
    </w:p>
    <w:p w14:paraId="09BD5672" w14:textId="77777777" w:rsidR="009D5F10" w:rsidRPr="009D5F10" w:rsidRDefault="009D5F10" w:rsidP="009D5F10">
      <w:pPr>
        <w:ind w:left="720" w:firstLine="720"/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 xml:space="preserve">// </w:t>
      </w:r>
      <w:proofErr w:type="spellStart"/>
      <w:r w:rsidRPr="009D5F10">
        <w:rPr>
          <w:rFonts w:ascii="Times New Roman" w:hAnsi="Times New Roman" w:cs="Times New Roman"/>
          <w:color w:val="000000"/>
        </w:rPr>
        <w:t>indexOf</w:t>
      </w:r>
      <w:proofErr w:type="spellEnd"/>
    </w:p>
    <w:p w14:paraId="3FAA0099" w14:textId="77777777" w:rsidR="009D5F10" w:rsidRPr="009D5F10" w:rsidRDefault="009D5F10" w:rsidP="009D5F10">
      <w:pPr>
        <w:ind w:left="720" w:firstLine="720"/>
        <w:rPr>
          <w:rFonts w:ascii="Times New Roman" w:hAnsi="Times New Roman" w:cs="Times New Roman"/>
        </w:rPr>
      </w:pPr>
      <w:proofErr w:type="spellStart"/>
      <w:r w:rsidRPr="009D5F10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9D5F10">
        <w:rPr>
          <w:rFonts w:ascii="Times New Roman" w:hAnsi="Times New Roman" w:cs="Times New Roman"/>
          <w:color w:val="000000"/>
        </w:rPr>
        <w:t xml:space="preserve">(“The letter J is at </w:t>
      </w:r>
      <w:proofErr w:type="gramStart"/>
      <w:r w:rsidRPr="009D5F10">
        <w:rPr>
          <w:rFonts w:ascii="Times New Roman" w:hAnsi="Times New Roman" w:cs="Times New Roman"/>
          <w:color w:val="000000"/>
        </w:rPr>
        <w:t>index ”</w:t>
      </w:r>
      <w:proofErr w:type="gramEnd"/>
      <w:r w:rsidRPr="009D5F10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9D5F10">
        <w:rPr>
          <w:rFonts w:ascii="Times New Roman" w:hAnsi="Times New Roman" w:cs="Times New Roman"/>
          <w:color w:val="000000"/>
        </w:rPr>
        <w:t>s.indexOf</w:t>
      </w:r>
      <w:proofErr w:type="spellEnd"/>
      <w:r w:rsidRPr="009D5F10">
        <w:rPr>
          <w:rFonts w:ascii="Times New Roman" w:hAnsi="Times New Roman" w:cs="Times New Roman"/>
          <w:color w:val="000000"/>
        </w:rPr>
        <w:t>(‘J’));</w:t>
      </w:r>
    </w:p>
    <w:p w14:paraId="77E5B55C" w14:textId="77777777" w:rsidR="009D5F10" w:rsidRPr="009D5F10" w:rsidRDefault="009D5F10" w:rsidP="009D5F10">
      <w:pPr>
        <w:ind w:left="720" w:firstLine="720"/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>// length</w:t>
      </w:r>
    </w:p>
    <w:p w14:paraId="426B8B13" w14:textId="77777777" w:rsidR="009D5F10" w:rsidRPr="009D5F10" w:rsidRDefault="009D5F10" w:rsidP="009D5F10">
      <w:pPr>
        <w:ind w:left="720" w:firstLine="720"/>
        <w:rPr>
          <w:rFonts w:ascii="Times New Roman" w:hAnsi="Times New Roman" w:cs="Times New Roman"/>
        </w:rPr>
      </w:pPr>
      <w:proofErr w:type="spellStart"/>
      <w:r w:rsidRPr="009D5F10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9D5F10">
        <w:rPr>
          <w:rFonts w:ascii="Times New Roman" w:hAnsi="Times New Roman" w:cs="Times New Roman"/>
          <w:color w:val="000000"/>
        </w:rPr>
        <w:t xml:space="preserve">(“The length of String s </w:t>
      </w:r>
      <w:proofErr w:type="gramStart"/>
      <w:r w:rsidRPr="009D5F10">
        <w:rPr>
          <w:rFonts w:ascii="Times New Roman" w:hAnsi="Times New Roman" w:cs="Times New Roman"/>
          <w:color w:val="000000"/>
        </w:rPr>
        <w:t>is ”</w:t>
      </w:r>
      <w:proofErr w:type="gramEnd"/>
      <w:r w:rsidRPr="009D5F10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9D5F10">
        <w:rPr>
          <w:rFonts w:ascii="Times New Roman" w:hAnsi="Times New Roman" w:cs="Times New Roman"/>
          <w:color w:val="000000"/>
        </w:rPr>
        <w:t>s.length</w:t>
      </w:r>
      <w:proofErr w:type="spellEnd"/>
      <w:r w:rsidRPr="009D5F10">
        <w:rPr>
          <w:rFonts w:ascii="Times New Roman" w:hAnsi="Times New Roman" w:cs="Times New Roman"/>
          <w:color w:val="000000"/>
        </w:rPr>
        <w:t>());</w:t>
      </w:r>
    </w:p>
    <w:p w14:paraId="32C32D19" w14:textId="77777777" w:rsidR="009D5F10" w:rsidRPr="009D5F10" w:rsidRDefault="009D5F10" w:rsidP="009D5F10">
      <w:pPr>
        <w:ind w:left="720" w:firstLine="720"/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>// replace</w:t>
      </w:r>
    </w:p>
    <w:p w14:paraId="04A5DFB8" w14:textId="77777777" w:rsidR="009D5F10" w:rsidRPr="009D5F10" w:rsidRDefault="009D5F10" w:rsidP="009D5F10">
      <w:pPr>
        <w:ind w:left="720" w:firstLine="720"/>
        <w:rPr>
          <w:rFonts w:ascii="Times New Roman" w:hAnsi="Times New Roman" w:cs="Times New Roman"/>
        </w:rPr>
      </w:pPr>
      <w:proofErr w:type="spellStart"/>
      <w:r w:rsidRPr="009D5F10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9D5F10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9D5F10">
        <w:rPr>
          <w:rFonts w:ascii="Times New Roman" w:hAnsi="Times New Roman" w:cs="Times New Roman"/>
          <w:color w:val="000000"/>
        </w:rPr>
        <w:t>s.replace</w:t>
      </w:r>
      <w:proofErr w:type="spellEnd"/>
      <w:proofErr w:type="gramEnd"/>
      <w:r w:rsidRPr="009D5F10">
        <w:rPr>
          <w:rFonts w:ascii="Times New Roman" w:hAnsi="Times New Roman" w:cs="Times New Roman"/>
          <w:color w:val="000000"/>
        </w:rPr>
        <w:t>(“Kao”, “Y. Kao”));</w:t>
      </w:r>
    </w:p>
    <w:p w14:paraId="6A843BD5" w14:textId="77777777" w:rsidR="009D5F10" w:rsidRPr="009D5F10" w:rsidRDefault="009D5F10" w:rsidP="009D5F10">
      <w:pPr>
        <w:ind w:left="720" w:firstLine="720"/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 xml:space="preserve">// </w:t>
      </w:r>
      <w:proofErr w:type="spellStart"/>
      <w:r w:rsidRPr="009D5F10">
        <w:rPr>
          <w:rFonts w:ascii="Times New Roman" w:hAnsi="Times New Roman" w:cs="Times New Roman"/>
          <w:color w:val="000000"/>
        </w:rPr>
        <w:t>concat</w:t>
      </w:r>
      <w:proofErr w:type="spellEnd"/>
    </w:p>
    <w:p w14:paraId="6DF837BD" w14:textId="77777777" w:rsidR="009D5F10" w:rsidRPr="009D5F10" w:rsidRDefault="009D5F10" w:rsidP="009D5F10">
      <w:pPr>
        <w:ind w:left="720" w:firstLine="720"/>
        <w:rPr>
          <w:rFonts w:ascii="Times New Roman" w:hAnsi="Times New Roman" w:cs="Times New Roman"/>
        </w:rPr>
      </w:pPr>
      <w:proofErr w:type="spellStart"/>
      <w:r w:rsidRPr="009D5F10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9D5F10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9D5F10">
        <w:rPr>
          <w:rFonts w:ascii="Times New Roman" w:hAnsi="Times New Roman" w:cs="Times New Roman"/>
          <w:color w:val="000000"/>
        </w:rPr>
        <w:t>s.concat</w:t>
      </w:r>
      <w:proofErr w:type="spellEnd"/>
      <w:proofErr w:type="gramEnd"/>
      <w:r w:rsidRPr="009D5F10">
        <w:rPr>
          <w:rFonts w:ascii="Times New Roman" w:hAnsi="Times New Roman" w:cs="Times New Roman"/>
          <w:color w:val="000000"/>
        </w:rPr>
        <w:t>(“ I like pie.”)</w:t>
      </w:r>
    </w:p>
    <w:p w14:paraId="667F33EF" w14:textId="77777777" w:rsidR="009D5F10" w:rsidRPr="009D5F10" w:rsidRDefault="009D5F10" w:rsidP="009D5F10">
      <w:pPr>
        <w:rPr>
          <w:rFonts w:ascii="Times New Roman" w:eastAsia="Times New Roman" w:hAnsi="Times New Roman" w:cs="Times New Roman"/>
        </w:rPr>
      </w:pPr>
    </w:p>
    <w:p w14:paraId="38F855C8" w14:textId="77777777" w:rsidR="009D5F10" w:rsidRPr="009D5F10" w:rsidRDefault="009D5F10" w:rsidP="009D5F10">
      <w:pPr>
        <w:ind w:left="720"/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>}</w:t>
      </w:r>
    </w:p>
    <w:p w14:paraId="29FF9A19" w14:textId="77777777" w:rsidR="009D5F10" w:rsidRPr="009D5F10" w:rsidRDefault="009D5F10" w:rsidP="009D5F10">
      <w:pPr>
        <w:rPr>
          <w:rFonts w:ascii="Times New Roman" w:eastAsia="Times New Roman" w:hAnsi="Times New Roman" w:cs="Times New Roman"/>
        </w:rPr>
      </w:pPr>
    </w:p>
    <w:p w14:paraId="4DC76CA6" w14:textId="77777777" w:rsidR="009D5F10" w:rsidRPr="009D5F10" w:rsidRDefault="009D5F10" w:rsidP="009D5F10">
      <w:pPr>
        <w:rPr>
          <w:rFonts w:ascii="Times New Roman" w:hAnsi="Times New Roman" w:cs="Times New Roman"/>
        </w:rPr>
      </w:pPr>
      <w:r w:rsidRPr="009D5F10">
        <w:rPr>
          <w:rFonts w:ascii="Times New Roman" w:hAnsi="Times New Roman" w:cs="Times New Roman"/>
          <w:color w:val="000000"/>
        </w:rPr>
        <w:t>}</w:t>
      </w:r>
    </w:p>
    <w:p w14:paraId="76A005A7" w14:textId="77777777" w:rsidR="009D5F10" w:rsidRPr="009D5F10" w:rsidRDefault="009D5F10" w:rsidP="009D5F10">
      <w:pPr>
        <w:rPr>
          <w:rFonts w:ascii="Times New Roman" w:eastAsia="Times New Roman" w:hAnsi="Times New Roman" w:cs="Times New Roman"/>
        </w:rPr>
      </w:pPr>
    </w:p>
    <w:p w14:paraId="7405C057" w14:textId="77777777" w:rsidR="00DC76BA" w:rsidRPr="00DC76BA" w:rsidRDefault="00DC76BA">
      <w:pPr>
        <w:rPr>
          <w:rFonts w:ascii="Times New Roman" w:hAnsi="Times New Roman" w:cs="Times New Roman"/>
        </w:rPr>
      </w:pPr>
    </w:p>
    <w:sectPr w:rsidR="00DC76BA" w:rsidRPr="00DC76BA" w:rsidSect="008E2FF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10"/>
    <w:rsid w:val="005B10CB"/>
    <w:rsid w:val="008E2FF0"/>
    <w:rsid w:val="00937834"/>
    <w:rsid w:val="009D5F10"/>
    <w:rsid w:val="00DC39E6"/>
    <w:rsid w:val="00DC76BA"/>
    <w:rsid w:val="00EA668C"/>
    <w:rsid w:val="00EE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44A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76BA"/>
  </w:style>
  <w:style w:type="character" w:customStyle="1" w:styleId="DateChar">
    <w:name w:val="Date Char"/>
    <w:basedOn w:val="DefaultParagraphFont"/>
    <w:link w:val="Date"/>
    <w:uiPriority w:val="99"/>
    <w:semiHidden/>
    <w:rsid w:val="00DC76BA"/>
  </w:style>
  <w:style w:type="paragraph" w:styleId="NormalWeb">
    <w:name w:val="Normal (Web)"/>
    <w:basedOn w:val="Normal"/>
    <w:uiPriority w:val="99"/>
    <w:semiHidden/>
    <w:unhideWhenUsed/>
    <w:rsid w:val="009D5F1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9D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sonkao/Library/Group%20Containers/UBF8T346G9.Office/User%20Content.localized/Templates.localized/Defaul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1</TotalTime>
  <Pages>1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656wbd@studentoffice.net</dc:creator>
  <cp:keywords/>
  <dc:description/>
  <cp:lastModifiedBy>656wbd@studentoffice.net</cp:lastModifiedBy>
  <cp:revision>1</cp:revision>
  <dcterms:created xsi:type="dcterms:W3CDTF">2016-09-30T00:34:00Z</dcterms:created>
  <dcterms:modified xsi:type="dcterms:W3CDTF">2016-09-30T00:35:00Z</dcterms:modified>
</cp:coreProperties>
</file>